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3B932" w14:textId="77777777" w:rsidR="00E04F30" w:rsidRDefault="00FB6AFA">
      <w:pPr>
        <w:pStyle w:val="NoSpacing"/>
      </w:pPr>
      <w:r>
        <w:t xml:space="preserve">Hongyu Zou/ </w:t>
      </w:r>
      <w:proofErr w:type="spellStart"/>
      <w:r>
        <w:t>Shicheng</w:t>
      </w:r>
      <w:proofErr w:type="spellEnd"/>
      <w:r>
        <w:t xml:space="preserve"> Fan</w:t>
      </w:r>
    </w:p>
    <w:p w14:paraId="11D47A6D" w14:textId="77777777" w:rsidR="00E04F30" w:rsidRDefault="00FB6AFA">
      <w:pPr>
        <w:pStyle w:val="NoSpacing"/>
      </w:pPr>
      <w:r>
        <w:t>Arun Kumar</w:t>
      </w:r>
    </w:p>
    <w:p w14:paraId="1F69511C" w14:textId="77777777" w:rsidR="00E04F30" w:rsidRDefault="00FB6AFA">
      <w:pPr>
        <w:pStyle w:val="NoSpacing"/>
      </w:pPr>
      <w:r>
        <w:t>CSE 132C</w:t>
      </w:r>
    </w:p>
    <w:p w14:paraId="26596AC7" w14:textId="77777777" w:rsidR="00E04F30" w:rsidRDefault="00E04F30"/>
    <w:p w14:paraId="4F621255" w14:textId="77777777" w:rsidR="00FB6AFA" w:rsidRDefault="00FB6AFA" w:rsidP="00FB6AFA">
      <w:pPr>
        <w:jc w:val="center"/>
      </w:pPr>
      <w:r>
        <w:t>CSE 132C Design Report</w:t>
      </w:r>
    </w:p>
    <w:p w14:paraId="00663002" w14:textId="77777777" w:rsidR="00FB6AFA" w:rsidRDefault="00FB6AFA">
      <w:r>
        <w:tab/>
      </w:r>
    </w:p>
    <w:p w14:paraId="6B4C6A21" w14:textId="77777777" w:rsidR="00FB6AFA" w:rsidRDefault="00FB6AFA">
      <w:r>
        <w:t>1. Design Choices</w:t>
      </w:r>
    </w:p>
    <w:p w14:paraId="6D907709" w14:textId="77777777" w:rsidR="00FB6AFA" w:rsidRDefault="00FB6AFA">
      <w:r>
        <w:t>a. Using if/else to select type instead of using C++ Template</w:t>
      </w:r>
    </w:p>
    <w:p w14:paraId="5A339705" w14:textId="77777777" w:rsidR="00FB6AFA" w:rsidRDefault="00FB6AFA">
      <w:r>
        <w:t>Since the node struct provided in the .h file are all in C struct format, we decide to use if/else to create index of different type. I acknowledged that this involves copy</w:t>
      </w:r>
      <w:r w:rsidR="00260FB5">
        <w:t>ing</w:t>
      </w:r>
      <w:r>
        <w:t xml:space="preserve"> and past</w:t>
      </w:r>
      <w:r w:rsidR="00260FB5">
        <w:t>ing</w:t>
      </w:r>
      <w:r>
        <w:t xml:space="preserve"> a lot of code, but this also provides flexibility </w:t>
      </w:r>
      <w:r w:rsidR="008025CC">
        <w:t>for</w:t>
      </w:r>
      <w:r>
        <w:t xml:space="preserve"> different types of node struct, since sometimes it may not be feasible to incorporate different types of node</w:t>
      </w:r>
      <w:r w:rsidR="00E45563">
        <w:t>s</w:t>
      </w:r>
      <w:r>
        <w:t xml:space="preserve"> with one template.</w:t>
      </w:r>
    </w:p>
    <w:p w14:paraId="0835734F" w14:textId="77777777" w:rsidR="00A35D0D" w:rsidRDefault="00A35D0D">
      <w:r>
        <w:t xml:space="preserve">The other </w:t>
      </w:r>
      <w:r w:rsidR="00050C2D">
        <w:t xml:space="preserve">thing </w:t>
      </w:r>
      <w:r>
        <w:t>I worried about is that the TA of previous quarter tried to use template but failed. Since we want to keep our project on schedule and do not want to spend lots of time pick</w:t>
      </w:r>
      <w:r w:rsidR="0031581B">
        <w:t>ing</w:t>
      </w:r>
      <w:r>
        <w:t xml:space="preserve"> up templating for C++, we decide to use if/else to implement different types of node.</w:t>
      </w:r>
    </w:p>
    <w:p w14:paraId="05956509" w14:textId="77777777" w:rsidR="00984A2A" w:rsidRDefault="00984A2A"/>
    <w:p w14:paraId="4F51BABF" w14:textId="77777777" w:rsidR="00984A2A" w:rsidRDefault="00984A2A">
      <w:r>
        <w:t xml:space="preserve">b. Add additional field </w:t>
      </w:r>
      <w:proofErr w:type="spellStart"/>
      <w:r>
        <w:t>keyArrayLength</w:t>
      </w:r>
      <w:proofErr w:type="spellEnd"/>
      <w:r>
        <w:t xml:space="preserve"> to the node struct</w:t>
      </w:r>
    </w:p>
    <w:p w14:paraId="0D761F3C" w14:textId="77777777" w:rsidR="007D287A" w:rsidRDefault="00984A2A">
      <w:r>
        <w:t>Since the node struct provided has a C array of constant length, it is hard to keep track of the length of the array if we do not have a length variable. For example, if we have 0 in the array, then we might not know whether there is a 0 in the array (Int array is initialized to all 0s).</w:t>
      </w:r>
      <w:r w:rsidR="006F16EE">
        <w:t xml:space="preserve"> By adding a </w:t>
      </w:r>
      <w:proofErr w:type="spellStart"/>
      <w:r w:rsidR="006F16EE">
        <w:t>keyArrayLength</w:t>
      </w:r>
      <w:proofErr w:type="spellEnd"/>
      <w:r w:rsidR="006F16EE">
        <w:t xml:space="preserve"> field to the node struct, we achieved more flexibility.</w:t>
      </w:r>
    </w:p>
    <w:p w14:paraId="0798FF37" w14:textId="77777777" w:rsidR="007D287A" w:rsidRDefault="007D287A"/>
    <w:p w14:paraId="1383A039" w14:textId="77777777" w:rsidR="00525299" w:rsidRDefault="00525299"/>
    <w:p w14:paraId="3BA669DF" w14:textId="77777777" w:rsidR="00525299" w:rsidRDefault="007D287A">
      <w:r>
        <w:lastRenderedPageBreak/>
        <w:t xml:space="preserve">c. </w:t>
      </w:r>
      <w:r w:rsidR="00525299">
        <w:t>Add helper function to help insertion</w:t>
      </w:r>
    </w:p>
    <w:p w14:paraId="7A386E91" w14:textId="77777777" w:rsidR="00984A2A" w:rsidRDefault="00984A2A">
      <w:pPr>
        <w:rPr>
          <w:lang w:eastAsia="zh-CN"/>
        </w:rPr>
      </w:pPr>
      <w:r>
        <w:t xml:space="preserve"> </w:t>
      </w:r>
      <w:r w:rsidR="00525299">
        <w:t xml:space="preserve">We use several different helper functions to implement insertion. We first use </w:t>
      </w:r>
      <w:proofErr w:type="spellStart"/>
      <w:r w:rsidR="00525299">
        <w:t>findPageNoInNonLeaf</w:t>
      </w:r>
      <w:proofErr w:type="spellEnd"/>
      <w:r w:rsidR="00525299">
        <w:t xml:space="preserve"> () to find a path to walk down the tree. When we are at leaf level, we use </w:t>
      </w:r>
      <w:proofErr w:type="spellStart"/>
      <w:r w:rsidR="00525299">
        <w:t>insertKeyToLeaf</w:t>
      </w:r>
      <w:proofErr w:type="spellEnd"/>
      <w:r w:rsidR="00525299">
        <w:t xml:space="preserve">() or </w:t>
      </w:r>
      <w:proofErr w:type="spellStart"/>
      <w:r w:rsidR="00525299">
        <w:t>splitLeafNode</w:t>
      </w:r>
      <w:proofErr w:type="spellEnd"/>
      <w:r w:rsidR="00525299">
        <w:rPr>
          <w:rFonts w:hint="eastAsia"/>
          <w:lang w:eastAsia="zh-CN"/>
        </w:rPr>
        <w:t>(</w:t>
      </w:r>
      <w:r w:rsidR="00525299">
        <w:rPr>
          <w:lang w:eastAsia="zh-CN"/>
        </w:rPr>
        <w:t>) to handle two different cases that are possible when inserting a node into the leaf</w:t>
      </w:r>
      <w:r w:rsidR="00F62F5E">
        <w:rPr>
          <w:lang w:eastAsia="zh-CN"/>
        </w:rPr>
        <w:t xml:space="preserve">. Similarly, we use </w:t>
      </w:r>
      <w:proofErr w:type="spellStart"/>
      <w:r w:rsidR="00F62F5E">
        <w:rPr>
          <w:lang w:eastAsia="zh-CN"/>
        </w:rPr>
        <w:t>insertKeyToNonLeaf</w:t>
      </w:r>
      <w:proofErr w:type="spellEnd"/>
      <w:r w:rsidR="00F62F5E">
        <w:rPr>
          <w:lang w:eastAsia="zh-CN"/>
        </w:rPr>
        <w:t xml:space="preserve">() and </w:t>
      </w:r>
      <w:proofErr w:type="spellStart"/>
      <w:r w:rsidR="00F62F5E">
        <w:rPr>
          <w:lang w:eastAsia="zh-CN"/>
        </w:rPr>
        <w:t>splitNonLeafNode</w:t>
      </w:r>
      <w:proofErr w:type="spellEnd"/>
      <w:r w:rsidR="00F62F5E">
        <w:rPr>
          <w:lang w:eastAsia="zh-CN"/>
        </w:rPr>
        <w:t xml:space="preserve">() to handle different cases that are possible when inserting a node into non leaf. </w:t>
      </w:r>
      <w:r w:rsidR="00353F24">
        <w:rPr>
          <w:lang w:eastAsia="zh-CN"/>
        </w:rPr>
        <w:t>So,</w:t>
      </w:r>
      <w:r w:rsidR="00F62F5E">
        <w:rPr>
          <w:lang w:eastAsia="zh-CN"/>
        </w:rPr>
        <w:t xml:space="preserve"> these helper functions are much easier to test than a monolithic function and </w:t>
      </w:r>
      <w:r w:rsidR="00095958">
        <w:rPr>
          <w:lang w:eastAsia="zh-CN"/>
        </w:rPr>
        <w:t>they</w:t>
      </w:r>
      <w:r w:rsidR="00F62F5E">
        <w:rPr>
          <w:lang w:eastAsia="zh-CN"/>
        </w:rPr>
        <w:t xml:space="preserve"> also provide modularity to the implementation.</w:t>
      </w:r>
    </w:p>
    <w:p w14:paraId="61F6B9B8" w14:textId="77777777" w:rsidR="005B1123" w:rsidRDefault="005B1123">
      <w:pPr>
        <w:rPr>
          <w:lang w:eastAsia="zh-CN"/>
        </w:rPr>
      </w:pPr>
    </w:p>
    <w:p w14:paraId="513FAA39" w14:textId="77777777" w:rsidR="005B1123" w:rsidRDefault="005B1123">
      <w:pPr>
        <w:rPr>
          <w:lang w:eastAsia="zh-CN"/>
        </w:rPr>
      </w:pPr>
      <w:r>
        <w:rPr>
          <w:lang w:eastAsia="zh-CN"/>
        </w:rPr>
        <w:t xml:space="preserve">d. Changed </w:t>
      </w:r>
      <w:proofErr w:type="spellStart"/>
      <w:r>
        <w:rPr>
          <w:lang w:eastAsia="zh-CN"/>
        </w:rPr>
        <w:t>highValString</w:t>
      </w:r>
      <w:proofErr w:type="spellEnd"/>
      <w:r>
        <w:rPr>
          <w:lang w:eastAsia="zh-CN"/>
        </w:rPr>
        <w:t xml:space="preserve"> and </w:t>
      </w:r>
      <w:proofErr w:type="spellStart"/>
      <w:r>
        <w:rPr>
          <w:lang w:eastAsia="zh-CN"/>
        </w:rPr>
        <w:t>lowValString</w:t>
      </w:r>
      <w:proofErr w:type="spellEnd"/>
      <w:r>
        <w:rPr>
          <w:lang w:eastAsia="zh-CN"/>
        </w:rPr>
        <w:t xml:space="preserve"> to char[] type</w:t>
      </w:r>
    </w:p>
    <w:p w14:paraId="12723982" w14:textId="77777777" w:rsidR="005B1123" w:rsidRDefault="005B1123">
      <w:pPr>
        <w:rPr>
          <w:lang w:eastAsia="zh-CN"/>
        </w:rPr>
      </w:pPr>
      <w:r>
        <w:rPr>
          <w:lang w:eastAsia="zh-CN"/>
        </w:rPr>
        <w:t xml:space="preserve">In </w:t>
      </w:r>
      <w:proofErr w:type="spellStart"/>
      <w:r>
        <w:rPr>
          <w:lang w:eastAsia="zh-CN"/>
        </w:rPr>
        <w:t>startScan</w:t>
      </w:r>
      <w:proofErr w:type="spellEnd"/>
      <w:r>
        <w:rPr>
          <w:lang w:eastAsia="zh-CN"/>
        </w:rPr>
        <w:t xml:space="preserve">() function, the input is char* if the key of index is String. Since we only compare first ten characters of the string, then it is a lot easier to use char[] instead of std::string. We can just use </w:t>
      </w:r>
      <w:proofErr w:type="spellStart"/>
      <w:r>
        <w:rPr>
          <w:lang w:eastAsia="zh-CN"/>
        </w:rPr>
        <w:t>memcpy</w:t>
      </w:r>
      <w:proofErr w:type="spellEnd"/>
      <w:r>
        <w:rPr>
          <w:lang w:eastAsia="zh-CN"/>
        </w:rPr>
        <w:t xml:space="preserve">() and </w:t>
      </w:r>
      <w:proofErr w:type="spellStart"/>
      <w:r>
        <w:rPr>
          <w:lang w:eastAsia="zh-CN"/>
        </w:rPr>
        <w:t>strncmp</w:t>
      </w:r>
      <w:proofErr w:type="spellEnd"/>
      <w:r>
        <w:rPr>
          <w:lang w:eastAsia="zh-CN"/>
        </w:rPr>
        <w:t>() to implement comparison between different string keys. If we use std::string there will be additional casting involved.</w:t>
      </w:r>
    </w:p>
    <w:p w14:paraId="4314D9D0" w14:textId="77777777" w:rsidR="0021488B" w:rsidRDefault="0021488B">
      <w:pPr>
        <w:rPr>
          <w:lang w:eastAsia="zh-CN"/>
        </w:rPr>
      </w:pPr>
    </w:p>
    <w:p w14:paraId="11F4D323" w14:textId="77777777" w:rsidR="0021488B" w:rsidRDefault="000A4CA8">
      <w:pPr>
        <w:rPr>
          <w:lang w:eastAsia="zh-CN"/>
        </w:rPr>
      </w:pPr>
      <w:r>
        <w:rPr>
          <w:lang w:eastAsia="zh-CN"/>
        </w:rPr>
        <w:t>e</w:t>
      </w:r>
      <w:r w:rsidR="0021488B">
        <w:rPr>
          <w:lang w:eastAsia="zh-CN"/>
        </w:rPr>
        <w:t xml:space="preserve">. </w:t>
      </w:r>
      <w:r w:rsidR="00343618">
        <w:rPr>
          <w:lang w:eastAsia="zh-CN"/>
        </w:rPr>
        <w:t>F</w:t>
      </w:r>
      <w:r w:rsidR="0021488B">
        <w:rPr>
          <w:lang w:eastAsia="zh-CN"/>
        </w:rPr>
        <w:t>ine granularity of unpin()</w:t>
      </w:r>
    </w:p>
    <w:p w14:paraId="78549FA2" w14:textId="77777777" w:rsidR="0021488B" w:rsidRDefault="0021488B">
      <w:pPr>
        <w:rPr>
          <w:lang w:eastAsia="zh-CN"/>
        </w:rPr>
      </w:pPr>
      <w:r>
        <w:rPr>
          <w:lang w:eastAsia="zh-CN"/>
        </w:rPr>
        <w:t>We unpin pages every time we finished using the page. This will definitely add more code but it will help preventing buffer overflow problems. But we always keep the root node in the buffer memory since it will always be accessed.</w:t>
      </w:r>
    </w:p>
    <w:p w14:paraId="617CF359" w14:textId="77777777" w:rsidR="000A4CA8" w:rsidRDefault="000A4CA8">
      <w:pPr>
        <w:rPr>
          <w:lang w:eastAsia="zh-CN"/>
        </w:rPr>
      </w:pPr>
    </w:p>
    <w:p w14:paraId="119093F2" w14:textId="77777777" w:rsidR="000A4CA8" w:rsidRDefault="00343618">
      <w:pPr>
        <w:rPr>
          <w:lang w:eastAsia="zh-CN"/>
        </w:rPr>
      </w:pPr>
      <w:r>
        <w:rPr>
          <w:lang w:eastAsia="zh-CN"/>
        </w:rPr>
        <w:t xml:space="preserve">f. </w:t>
      </w:r>
      <w:r w:rsidR="0033625D">
        <w:rPr>
          <w:lang w:eastAsia="zh-CN"/>
        </w:rPr>
        <w:t>Efficiency</w:t>
      </w:r>
    </w:p>
    <w:p w14:paraId="728872FE" w14:textId="77777777" w:rsidR="0033625D" w:rsidRDefault="0033625D">
      <w:pPr>
        <w:rPr>
          <w:lang w:eastAsia="zh-CN"/>
        </w:rPr>
      </w:pPr>
      <w:r>
        <w:rPr>
          <w:lang w:eastAsia="zh-CN"/>
        </w:rPr>
        <w:t>We basically follow the algorithm taught in the lecture to implement B+ tree index</w:t>
      </w:r>
      <w:r w:rsidR="00692949">
        <w:rPr>
          <w:lang w:eastAsia="zh-CN"/>
        </w:rPr>
        <w:t>.</w:t>
      </w:r>
      <w:r w:rsidR="000A3CC9">
        <w:rPr>
          <w:lang w:eastAsia="zh-CN"/>
        </w:rPr>
        <w:t xml:space="preserve"> </w:t>
      </w:r>
      <w:r w:rsidR="001F5CFB">
        <w:rPr>
          <w:lang w:eastAsia="zh-CN"/>
        </w:rPr>
        <w:t>But there are several aspects that can be improved. First, when we insert</w:t>
      </w:r>
      <w:r w:rsidR="004F5ABC">
        <w:rPr>
          <w:lang w:eastAsia="zh-CN"/>
        </w:rPr>
        <w:t>/search</w:t>
      </w:r>
      <w:r w:rsidR="001F5CFB">
        <w:rPr>
          <w:lang w:eastAsia="zh-CN"/>
        </w:rPr>
        <w:t xml:space="preserve"> something into the </w:t>
      </w:r>
      <w:proofErr w:type="spellStart"/>
      <w:r w:rsidR="001F5CFB">
        <w:rPr>
          <w:lang w:eastAsia="zh-CN"/>
        </w:rPr>
        <w:lastRenderedPageBreak/>
        <w:t>keyArray</w:t>
      </w:r>
      <w:proofErr w:type="spellEnd"/>
      <w:r w:rsidR="001F5CFB">
        <w:rPr>
          <w:lang w:eastAsia="zh-CN"/>
        </w:rPr>
        <w:t>, we use linear scan instead of binary search</w:t>
      </w:r>
      <w:r w:rsidR="00D63700">
        <w:rPr>
          <w:lang w:eastAsia="zh-CN"/>
        </w:rPr>
        <w:t>. Second, when we split the node, we add temp array to store key values</w:t>
      </w:r>
      <w:r w:rsidR="001C781B">
        <w:rPr>
          <w:lang w:eastAsia="zh-CN"/>
        </w:rPr>
        <w:t xml:space="preserve"> and a map to store key </w:t>
      </w:r>
      <w:r w:rsidR="00910067">
        <w:rPr>
          <w:lang w:eastAsia="zh-CN"/>
        </w:rPr>
        <w:t>rid/</w:t>
      </w:r>
      <w:proofErr w:type="spellStart"/>
      <w:r w:rsidR="00910067">
        <w:rPr>
          <w:lang w:eastAsia="zh-CN"/>
        </w:rPr>
        <w:t>page</w:t>
      </w:r>
      <w:r w:rsidR="008E6C39">
        <w:rPr>
          <w:lang w:eastAsia="zh-CN"/>
        </w:rPr>
        <w:t>No</w:t>
      </w:r>
      <w:proofErr w:type="spellEnd"/>
      <w:r w:rsidR="001C781B">
        <w:rPr>
          <w:lang w:eastAsia="zh-CN"/>
        </w:rPr>
        <w:t xml:space="preserve"> mapping</w:t>
      </w:r>
      <w:r w:rsidR="00D63700">
        <w:rPr>
          <w:lang w:eastAsia="zh-CN"/>
        </w:rPr>
        <w:t>, which will cost extra space.</w:t>
      </w:r>
    </w:p>
    <w:p w14:paraId="77B0706F" w14:textId="77777777" w:rsidR="0010559E" w:rsidRDefault="0010559E">
      <w:pPr>
        <w:rPr>
          <w:lang w:eastAsia="zh-CN"/>
        </w:rPr>
      </w:pPr>
    </w:p>
    <w:p w14:paraId="46D63D66" w14:textId="77777777" w:rsidR="0010559E" w:rsidRDefault="0010559E">
      <w:pPr>
        <w:rPr>
          <w:lang w:eastAsia="zh-CN"/>
        </w:rPr>
      </w:pPr>
      <w:r>
        <w:rPr>
          <w:lang w:eastAsia="zh-CN"/>
        </w:rPr>
        <w:t>2. Duplicate keys consideration</w:t>
      </w:r>
    </w:p>
    <w:p w14:paraId="23FE3B43" w14:textId="6F10D0E5" w:rsidR="0010559E" w:rsidRDefault="00707B13">
      <w:pPr>
        <w:rPr>
          <w:lang w:eastAsia="zh-CN"/>
        </w:rPr>
      </w:pPr>
      <w:r>
        <w:rPr>
          <w:lang w:eastAsia="zh-CN"/>
        </w:rPr>
        <w:t xml:space="preserve">We did not do anything special to handle duplicate keys. When there are duplicate keys inserted, it will be inserted near to the key with the same value. And both keys will have the pointer pointing to the same </w:t>
      </w:r>
      <w:proofErr w:type="spellStart"/>
      <w:r>
        <w:rPr>
          <w:lang w:eastAsia="zh-CN"/>
        </w:rPr>
        <w:t>pageNo</w:t>
      </w:r>
      <w:proofErr w:type="spellEnd"/>
      <w:r>
        <w:rPr>
          <w:lang w:eastAsia="zh-CN"/>
        </w:rPr>
        <w:t xml:space="preserve">/rid. </w:t>
      </w:r>
      <w:r w:rsidR="00C65284">
        <w:rPr>
          <w:lang w:eastAsia="zh-CN"/>
        </w:rPr>
        <w:t xml:space="preserve">So walking from top of the tree to leaf level and start scanning will still work fine. </w:t>
      </w:r>
      <w:r w:rsidR="004E75C3">
        <w:rPr>
          <w:lang w:eastAsia="zh-CN"/>
        </w:rPr>
        <w:t>Both keys will appear in the leaf level.</w:t>
      </w:r>
      <w:r>
        <w:rPr>
          <w:lang w:eastAsia="zh-CN"/>
        </w:rPr>
        <w:t xml:space="preserve"> </w:t>
      </w:r>
    </w:p>
    <w:p w14:paraId="732AC7FD" w14:textId="4B473D34" w:rsidR="008057B9" w:rsidRDefault="008057B9">
      <w:pPr>
        <w:rPr>
          <w:lang w:eastAsia="zh-CN"/>
        </w:rPr>
      </w:pPr>
    </w:p>
    <w:p w14:paraId="0703DD52" w14:textId="4DB33FD4" w:rsidR="008057B9" w:rsidRDefault="008057B9">
      <w:pPr>
        <w:rPr>
          <w:lang w:eastAsia="zh-CN"/>
        </w:rPr>
      </w:pPr>
      <w:r>
        <w:rPr>
          <w:lang w:eastAsia="zh-CN"/>
        </w:rPr>
        <w:t>3. Test Design</w:t>
      </w:r>
    </w:p>
    <w:p w14:paraId="70A48E97" w14:textId="5864A2A0" w:rsidR="008057B9" w:rsidRDefault="008057B9">
      <w:pPr>
        <w:rPr>
          <w:lang w:eastAsia="zh-CN"/>
        </w:rPr>
      </w:pPr>
      <w:r>
        <w:rPr>
          <w:lang w:eastAsia="zh-CN"/>
        </w:rPr>
        <w:t>Test designed is in the main() function of main.cpp file as com</w:t>
      </w:r>
      <w:r w:rsidR="003423B7">
        <w:rPr>
          <w:lang w:eastAsia="zh-CN"/>
        </w:rPr>
        <w:t>m</w:t>
      </w:r>
      <w:r w:rsidR="006E7A28">
        <w:rPr>
          <w:lang w:eastAsia="zh-CN"/>
        </w:rPr>
        <w:t>en</w:t>
      </w:r>
      <w:r>
        <w:rPr>
          <w:lang w:eastAsia="zh-CN"/>
        </w:rPr>
        <w:t>t format.</w:t>
      </w:r>
    </w:p>
    <w:sectPr w:rsidR="008057B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30505" w14:textId="77777777" w:rsidR="00CE4433" w:rsidRDefault="00CE4433">
      <w:pPr>
        <w:spacing w:line="240" w:lineRule="auto"/>
      </w:pPr>
      <w:r>
        <w:separator/>
      </w:r>
    </w:p>
  </w:endnote>
  <w:endnote w:type="continuationSeparator" w:id="0">
    <w:p w14:paraId="5B1A2176" w14:textId="77777777" w:rsidR="00CE4433" w:rsidRDefault="00CE4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E14B1" w14:textId="77777777" w:rsidR="00CE4433" w:rsidRDefault="00CE4433">
      <w:pPr>
        <w:spacing w:line="240" w:lineRule="auto"/>
      </w:pPr>
      <w:r>
        <w:separator/>
      </w:r>
    </w:p>
  </w:footnote>
  <w:footnote w:type="continuationSeparator" w:id="0">
    <w:p w14:paraId="7280D1FD" w14:textId="77777777" w:rsidR="00CE4433" w:rsidRDefault="00CE4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61A4F" w14:textId="77777777" w:rsidR="00E04F30" w:rsidRDefault="00CE4433">
    <w:pPr>
      <w:pStyle w:val="Header"/>
    </w:pPr>
    <w:sdt>
      <w:sdtPr>
        <w:id w:val="1568531701"/>
        <w:placeholder>
          <w:docPart w:val="1E983FB09A41454098DF1EB84C42EE80"/>
        </w:placeholder>
        <w:showingPlcHdr/>
        <w:dataBinding w:prefixMappings="xmlns:ns0='http://schemas.microsoft.com/office/2006/coverPageProps' " w:xpath="/ns0:CoverPageProperties[1]/ns0:Abstract[1]" w:storeItemID="{55AF091B-3C7A-41E3-B477-F2FDAA23CFDA}"/>
        <w15:appearance w15:val="hidden"/>
        <w:text/>
      </w:sdtPr>
      <w:sdtEndPr/>
      <w:sdtContent>
        <w:r w:rsidR="00270682">
          <w:t>[Last Name]</w:t>
        </w:r>
      </w:sdtContent>
    </w:sdt>
    <w:r w:rsidR="00270682">
      <w:t xml:space="preserve"> </w:t>
    </w:r>
    <w:r w:rsidR="00270682">
      <w:fldChar w:fldCharType="begin"/>
    </w:r>
    <w:r w:rsidR="00270682">
      <w:instrText xml:space="preserve"> PAGE   \* MERGEFORMAT </w:instrText>
    </w:r>
    <w:r w:rsidR="00270682">
      <w:fldChar w:fldCharType="separate"/>
    </w:r>
    <w:r w:rsidR="00270682">
      <w:rPr>
        <w:noProof/>
      </w:rPr>
      <w:t>2</w:t>
    </w:r>
    <w:r w:rsidR="0027068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89EB9" w14:textId="77777777" w:rsidR="00E04F30" w:rsidRDefault="00CE4433">
    <w:pPr>
      <w:pStyle w:val="Header"/>
    </w:pPr>
    <w:sdt>
      <w:sdtPr>
        <w:id w:val="-348181431"/>
        <w:placeholder>
          <w:docPart w:val="5B1057A861F3B74CAFEA63D2FC9218BD"/>
        </w:placeholder>
        <w:showingPlcHdr/>
        <w:dataBinding w:prefixMappings="xmlns:ns0='http://schemas.microsoft.com/office/2006/coverPageProps' " w:xpath="/ns0:CoverPageProperties[1]/ns0:Abstract[1]" w:storeItemID="{55AF091B-3C7A-41E3-B477-F2FDAA23CFDA}"/>
        <w15:appearance w15:val="hidden"/>
        <w:text/>
      </w:sdtPr>
      <w:sdtEndPr/>
      <w:sdtContent>
        <w:r w:rsidR="00FB6AFA">
          <w:t>Row Heading</w:t>
        </w:r>
      </w:sdtContent>
    </w:sdt>
    <w:r w:rsidR="00270682">
      <w:t xml:space="preserve"> </w:t>
    </w:r>
    <w:r w:rsidR="00270682">
      <w:fldChar w:fldCharType="begin"/>
    </w:r>
    <w:r w:rsidR="00270682">
      <w:instrText xml:space="preserve"> PAGE   \* MERGEFORMAT </w:instrText>
    </w:r>
    <w:r w:rsidR="00270682">
      <w:fldChar w:fldCharType="separate"/>
    </w:r>
    <w:r w:rsidR="00270682">
      <w:rPr>
        <w:noProof/>
      </w:rPr>
      <w:t>1</w:t>
    </w:r>
    <w:r w:rsidR="0027068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FA"/>
    <w:rsid w:val="00050C2D"/>
    <w:rsid w:val="00095958"/>
    <w:rsid w:val="000A3CC9"/>
    <w:rsid w:val="000A4CA8"/>
    <w:rsid w:val="0010559E"/>
    <w:rsid w:val="00153B09"/>
    <w:rsid w:val="001C781B"/>
    <w:rsid w:val="001F5CFB"/>
    <w:rsid w:val="0021488B"/>
    <w:rsid w:val="00260FB5"/>
    <w:rsid w:val="00270682"/>
    <w:rsid w:val="002F69F9"/>
    <w:rsid w:val="0031581B"/>
    <w:rsid w:val="0033625D"/>
    <w:rsid w:val="003423B7"/>
    <w:rsid w:val="00343618"/>
    <w:rsid w:val="00353F24"/>
    <w:rsid w:val="0041536C"/>
    <w:rsid w:val="0043323D"/>
    <w:rsid w:val="004A755B"/>
    <w:rsid w:val="004E75C3"/>
    <w:rsid w:val="004F5ABC"/>
    <w:rsid w:val="0051397E"/>
    <w:rsid w:val="00525299"/>
    <w:rsid w:val="005B1123"/>
    <w:rsid w:val="00692949"/>
    <w:rsid w:val="006E7A28"/>
    <w:rsid w:val="006F16EE"/>
    <w:rsid w:val="00703D91"/>
    <w:rsid w:val="00707B13"/>
    <w:rsid w:val="007D287A"/>
    <w:rsid w:val="008025CC"/>
    <w:rsid w:val="008057B9"/>
    <w:rsid w:val="008E6C39"/>
    <w:rsid w:val="00910067"/>
    <w:rsid w:val="00984A2A"/>
    <w:rsid w:val="00A0313F"/>
    <w:rsid w:val="00A35D0D"/>
    <w:rsid w:val="00A41C63"/>
    <w:rsid w:val="00AE6DCC"/>
    <w:rsid w:val="00C52450"/>
    <w:rsid w:val="00C619B3"/>
    <w:rsid w:val="00C65284"/>
    <w:rsid w:val="00C766CA"/>
    <w:rsid w:val="00C87FDD"/>
    <w:rsid w:val="00CE4433"/>
    <w:rsid w:val="00CE7D9D"/>
    <w:rsid w:val="00D41285"/>
    <w:rsid w:val="00D63700"/>
    <w:rsid w:val="00DB0414"/>
    <w:rsid w:val="00DB12CF"/>
    <w:rsid w:val="00DF22DE"/>
    <w:rsid w:val="00E04F30"/>
    <w:rsid w:val="00E45563"/>
    <w:rsid w:val="00F62F5E"/>
    <w:rsid w:val="00FB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35852"/>
  <w15:chartTrackingRefBased/>
  <w15:docId w15:val="{E4C3EFDE-CFAF-FA4A-9E51-67E4F21F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ouhongyu/Library/Containers/com.microsoft.Word/Data/Library/Application%20Support/Microsoft/Office/16.0/DTS/en-US%7bE9C41534-D0FB-BE4A-9E4E-37A9FE796EED%7d/%7b29A54C9E-7D75-6646-9C60-C15E65FFAB99%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983FB09A41454098DF1EB84C42EE80"/>
        <w:category>
          <w:name w:val="General"/>
          <w:gallery w:val="placeholder"/>
        </w:category>
        <w:types>
          <w:type w:val="bbPlcHdr"/>
        </w:types>
        <w:behaviors>
          <w:behavior w:val="content"/>
        </w:behaviors>
        <w:guid w:val="{D3943D24-7B08-954B-BBEC-E071155E9895}"/>
      </w:docPartPr>
      <w:docPartBody>
        <w:p w:rsidR="00D10DA3" w:rsidRDefault="008F49D3">
          <w:pPr>
            <w:pStyle w:val="1E983FB09A41454098DF1EB84C42EE80"/>
          </w:pPr>
          <w:r>
            <w:t>Row Heading</w:t>
          </w:r>
        </w:p>
      </w:docPartBody>
    </w:docPart>
    <w:docPart>
      <w:docPartPr>
        <w:name w:val="5B1057A861F3B74CAFEA63D2FC9218BD"/>
        <w:category>
          <w:name w:val="General"/>
          <w:gallery w:val="placeholder"/>
        </w:category>
        <w:types>
          <w:type w:val="bbPlcHdr"/>
        </w:types>
        <w:behaviors>
          <w:behavior w:val="content"/>
        </w:behaviors>
        <w:guid w:val="{9FEBC38C-B968-E742-9954-FB3F9C2462A4}"/>
      </w:docPartPr>
      <w:docPartBody>
        <w:p w:rsidR="00D10DA3" w:rsidRDefault="008F49D3">
          <w:pPr>
            <w:pStyle w:val="5B1057A861F3B74CAFEA63D2FC9218BD"/>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D3"/>
    <w:rsid w:val="008270F2"/>
    <w:rsid w:val="008F49D3"/>
    <w:rsid w:val="00D10DA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88925FAA74B4FB6FEFC5FFD794100">
    <w:name w:val="73688925FAA74B4FB6FEFC5FFD794100"/>
  </w:style>
  <w:style w:type="paragraph" w:customStyle="1" w:styleId="5A9005E1C6E00D479D16E5E11D5C83AE">
    <w:name w:val="5A9005E1C6E00D479D16E5E11D5C83AE"/>
  </w:style>
  <w:style w:type="paragraph" w:customStyle="1" w:styleId="7FC8F3C22495604E89E6706A9485AFA3">
    <w:name w:val="7FC8F3C22495604E89E6706A9485AFA3"/>
  </w:style>
  <w:style w:type="paragraph" w:customStyle="1" w:styleId="23553124225643459B87F71E13CB3178">
    <w:name w:val="23553124225643459B87F71E13CB3178"/>
  </w:style>
  <w:style w:type="paragraph" w:customStyle="1" w:styleId="EAD018A7FAE5644FB02863F373315F84">
    <w:name w:val="EAD018A7FAE5644FB02863F373315F84"/>
  </w:style>
  <w:style w:type="paragraph" w:customStyle="1" w:styleId="04900A16691B8349A1C2DFF2FC1F9DC5">
    <w:name w:val="04900A16691B8349A1C2DFF2FC1F9DC5"/>
  </w:style>
  <w:style w:type="character" w:styleId="Emphasis">
    <w:name w:val="Emphasis"/>
    <w:basedOn w:val="DefaultParagraphFont"/>
    <w:uiPriority w:val="2"/>
    <w:qFormat/>
    <w:rPr>
      <w:i/>
      <w:iCs/>
    </w:rPr>
  </w:style>
  <w:style w:type="paragraph" w:customStyle="1" w:styleId="8DC37723AF0C58489149D02B02750DE1">
    <w:name w:val="8DC37723AF0C58489149D02B02750DE1"/>
  </w:style>
  <w:style w:type="paragraph" w:customStyle="1" w:styleId="38EDCE45839C3841A568947A6D20BAE2">
    <w:name w:val="38EDCE45839C3841A568947A6D20BAE2"/>
  </w:style>
  <w:style w:type="paragraph" w:customStyle="1" w:styleId="A47A7835CE2CE142AF3193E23474A006">
    <w:name w:val="A47A7835CE2CE142AF3193E23474A006"/>
  </w:style>
  <w:style w:type="paragraph" w:customStyle="1" w:styleId="48BE9989E85AAE45973BBB6825EFA3FC">
    <w:name w:val="48BE9989E85AAE45973BBB6825EFA3FC"/>
  </w:style>
  <w:style w:type="paragraph" w:customStyle="1" w:styleId="90A300E25CB1F74E8EC541904AFFA328">
    <w:name w:val="90A300E25CB1F74E8EC541904AFFA328"/>
  </w:style>
  <w:style w:type="paragraph" w:customStyle="1" w:styleId="069780D7E6F9FC4DAE97F91C0B6B36FC">
    <w:name w:val="069780D7E6F9FC4DAE97F91C0B6B36FC"/>
  </w:style>
  <w:style w:type="paragraph" w:customStyle="1" w:styleId="1E983FB09A41454098DF1EB84C42EE80">
    <w:name w:val="1E983FB09A41454098DF1EB84C42EE80"/>
  </w:style>
  <w:style w:type="paragraph" w:customStyle="1" w:styleId="5B1057A861F3B74CAFEA63D2FC9218BD">
    <w:name w:val="5B1057A861F3B74CAFEA63D2FC9218BD"/>
  </w:style>
  <w:style w:type="paragraph" w:customStyle="1" w:styleId="55B621B3B452A54DA0F87B73B201F127">
    <w:name w:val="55B621B3B452A54DA0F87B73B201F127"/>
  </w:style>
  <w:style w:type="paragraph" w:customStyle="1" w:styleId="176EC14EF7EBFC4C8DD39CC320B22D6A">
    <w:name w:val="176EC14EF7EBFC4C8DD39CC320B22D6A"/>
  </w:style>
  <w:style w:type="paragraph" w:customStyle="1" w:styleId="C9F4A31B990E6A409B1CB4A12DC91C13">
    <w:name w:val="C9F4A31B990E6A409B1CB4A12DC91C13"/>
  </w:style>
  <w:style w:type="paragraph" w:customStyle="1" w:styleId="37DBA8F5D332EB479430CB1477B01D71">
    <w:name w:val="37DBA8F5D332EB479430CB1477B01D71"/>
  </w:style>
  <w:style w:type="paragraph" w:customStyle="1" w:styleId="E6B053885CFF3849B3DC119FEBE811FB">
    <w:name w:val="E6B053885CFF3849B3DC119FEBE811FB"/>
  </w:style>
  <w:style w:type="paragraph" w:customStyle="1" w:styleId="FF98D2F30157674DBC5F9634CD792145">
    <w:name w:val="FF98D2F30157674DBC5F9634CD792145"/>
  </w:style>
  <w:style w:type="paragraph" w:customStyle="1" w:styleId="83014E2060E9754E88C1302CB878AB84">
    <w:name w:val="83014E2060E9754E88C1302CB878AB84"/>
  </w:style>
  <w:style w:type="paragraph" w:styleId="Bibliography">
    <w:name w:val="Bibliography"/>
    <w:basedOn w:val="Normal"/>
    <w:next w:val="Normal"/>
    <w:uiPriority w:val="37"/>
    <w:semiHidden/>
    <w:unhideWhenUsed/>
  </w:style>
  <w:style w:type="paragraph" w:customStyle="1" w:styleId="1A4CB7CB2663A14A968317F3B25F5DE1">
    <w:name w:val="1A4CB7CB2663A14A968317F3B25F5D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40</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Zou</dc:creator>
  <cp:keywords/>
  <dc:description/>
  <cp:lastModifiedBy>Hongyu Zou</cp:lastModifiedBy>
  <cp:revision>90</cp:revision>
  <dcterms:created xsi:type="dcterms:W3CDTF">2020-05-23T04:20:00Z</dcterms:created>
  <dcterms:modified xsi:type="dcterms:W3CDTF">2020-05-23T05:05:00Z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